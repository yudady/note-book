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60" w:rsidRDefault="007A437D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141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89EC8BF" id="快取圖案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toM4kv4AAADhAQAAEwAAAAAAAAAAAAAAAAAAAAAAW0NvbnRlbnRfVHlwZXNdLnht&#10;bFBLAQItABQABgAIAAAAIQA4/SH/1gAAAJQBAAALAAAAAAAAAAAAAAAAAC8BAABfcmVscy8ucmVs&#10;c1BLAQItABQABgAIAAAAIQCEgFQe0QIAAMAFAAAOAAAAAAAAAAAAAAAAAC4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141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D33F3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31A60" w:rsidRDefault="00131A60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D33F3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131A60" w:rsidRDefault="007A437D" w:rsidP="008D33F3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505B5694A2F54FC1BE67676F1FDCF4F8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D33F3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Jboss</w:t>
                                          </w:r>
                                          <w:r w:rsidR="008D33F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安裝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D33F3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31A60" w:rsidRDefault="00131A60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D33F3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131A60" w:rsidRDefault="007A437D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EF92392482A43BEAA7652A0D8A4F784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41450">
                                            <w:rPr>
                                              <w:sz w:val="36"/>
                                              <w:szCs w:val="36"/>
                                              <w:lang w:val="zh-TW"/>
                                            </w:rPr>
                                            <w:t>[</w:t>
                                          </w:r>
                                          <w:r w:rsidR="00141450">
                                            <w:rPr>
                                              <w:sz w:val="36"/>
                                              <w:szCs w:val="36"/>
                                              <w:lang w:val="zh-TW"/>
                                            </w:rPr>
                                            <w:t>鍵入文件副標題</w:t>
                                          </w:r>
                                          <w:r w:rsidR="00141450">
                                            <w:rPr>
                                              <w:sz w:val="36"/>
                                              <w:szCs w:val="36"/>
                                              <w:lang w:val="zh-TW"/>
                                            </w:rP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31A60" w:rsidRDefault="00131A6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29iTWOQCAAAkBgAADgAAAAAAAAAA&#10;AAAAAAAuAgAAZHJzL2Uyb0RvYy54bWxQSwECLQAUAAYACAAAACEABkXfsd0AAAAGAQAADwAAAAAA&#10;AAAAAAAAAAA+BQAAZHJzL2Rvd25yZXYueG1sUEsFBgAAAAAEAAQA8wAAAEg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D33F3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31A60" w:rsidRDefault="00131A60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D33F3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131A60" w:rsidRDefault="007A437D" w:rsidP="008D33F3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505B5694A2F54FC1BE67676F1FDCF4F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3F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Jboss</w:t>
                                    </w:r>
                                    <w:r w:rsidR="008D33F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安裝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D33F3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31A60" w:rsidRDefault="00131A60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D33F3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131A60" w:rsidRDefault="007A437D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EF92392482A43BEAA7652A0D8A4F784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1450">
                                      <w:rPr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 w:rsidR="00141450">
                                      <w:rPr>
                                        <w:sz w:val="36"/>
                                        <w:szCs w:val="36"/>
                                        <w:lang w:val="zh-TW"/>
                                      </w:rPr>
                                      <w:t>鍵入文件副標題</w:t>
                                    </w:r>
                                    <w:r w:rsidR="00141450">
                                      <w:rPr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31A60" w:rsidRDefault="00131A6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414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31A60" w:rsidRDefault="007A437D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1450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zh-TW"/>
                                      </w:rPr>
                                      <w:t>[</w:t>
                                    </w:r>
                                    <w:r w:rsidR="00141450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zh-TW"/>
                                      </w:rPr>
                                      <w:t>鍵入公司名稱</w:t>
                                    </w:r>
                                    <w:r w:rsidR="00141450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131A60" w:rsidRDefault="00131A60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131A60" w:rsidRDefault="007A437D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41450">
                                      <w:rPr>
                                        <w:lang w:val="zh-TW"/>
                                      </w:rPr>
                                      <w:t>[</w:t>
                                    </w:r>
                                    <w:r w:rsidR="00141450">
                                      <w:rPr>
                                        <w:lang w:val="zh-TW"/>
                                      </w:rPr>
                                      <w:t>挑選日期</w:t>
                                    </w:r>
                                    <w:r w:rsidR="00141450">
                                      <w:rPr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131A60" w:rsidRDefault="00141450">
                                <w:pPr>
                                  <w:pStyle w:val="af5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zh-TW"/>
                                  </w:rPr>
                                  <w:t>撰寫人</w:t>
                                </w:r>
                                <w:r>
                                  <w:rPr>
                                    <w:lang w:val="zh-TW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3F3">
                                      <w:rPr>
                                        <w:rFonts w:hint="eastAsia"/>
                                      </w:rPr>
                                      <w:t>tommy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" o:allowincell="f" filled="f" stroked="f" strokeweight=".25pt">
                    <v:textbox style="mso-fit-shape-to-text:t" inset=",18pt,,18pt">
                      <w:txbxContent>
                        <w:p w:rsidR="00131A60" w:rsidRDefault="00141450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zh-TW"/>
                                </w:rPr>
                                <w:t>鍵入公司名稱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  <w:p w:rsidR="00131A60" w:rsidRDefault="00131A60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131A60" w:rsidRDefault="00141450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lang w:val="zh-TW"/>
                                </w:rPr>
                                <w:t>挑選日期</w:t>
                              </w:r>
                              <w:r>
                                <w:rPr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  <w:p w:rsidR="00131A60" w:rsidRDefault="00141450">
                          <w:pPr>
                            <w:pStyle w:val="af5"/>
                            <w:spacing w:line="276" w:lineRule="auto"/>
                            <w:jc w:val="center"/>
                          </w:pPr>
                          <w:r>
                            <w:rPr>
                              <w:lang w:val="zh-TW"/>
                            </w:rPr>
                            <w:t>撰寫人</w:t>
                          </w:r>
                          <w:r>
                            <w:rPr>
                              <w:lang w:val="zh-TW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33F3">
                                <w:rPr>
                                  <w:rFonts w:hint="eastAsia"/>
                                </w:rPr>
                                <w:t>tommy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41450">
            <w:br w:type="page"/>
          </w:r>
        </w:sdtContent>
      </w:sdt>
    </w:p>
    <w:p w:rsidR="00131A60" w:rsidRDefault="007A437D">
      <w:pPr>
        <w:pStyle w:val="a4"/>
        <w:rPr>
          <w:smallCaps w:val="0"/>
        </w:rPr>
      </w:pPr>
      <w:sdt>
        <w:sdtPr>
          <w:rPr>
            <w:smallCaps w:val="0"/>
          </w:rPr>
          <w:alias w:val="標題"/>
          <w:tag w:val="標題"/>
          <w:id w:val="11808329"/>
          <w:placeholder>
            <w:docPart w:val="A5F022EF7342449887736D2935CDD69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D33F3">
            <w:rPr>
              <w:rFonts w:hint="eastAsia"/>
              <w:smallCaps w:val="0"/>
            </w:rPr>
            <w:t>Jboss</w:t>
          </w:r>
          <w:r w:rsidR="008D33F3">
            <w:rPr>
              <w:rFonts w:hint="eastAsia"/>
              <w:smallCaps w:val="0"/>
            </w:rPr>
            <w:t>安裝</w:t>
          </w:r>
        </w:sdtContent>
      </w:sdt>
    </w:p>
    <w:p w:rsidR="00131A60" w:rsidRDefault="007A437D">
      <w:pPr>
        <w:pStyle w:val="a6"/>
      </w:pPr>
      <w:sdt>
        <w:sdtPr>
          <w:alias w:val="副標題"/>
          <w:tag w:val="副標題"/>
          <w:id w:val="11808339"/>
          <w:placeholder>
            <w:docPart w:val="1ED8E7A3F09E48CDBE58E9FA009D5E86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41450">
            <w:rPr>
              <w:lang w:val="zh-TW"/>
            </w:rPr>
            <w:t>[</w:t>
          </w:r>
          <w:r w:rsidR="00141450">
            <w:rPr>
              <w:lang w:val="zh-TW"/>
            </w:rPr>
            <w:t>鍵入文件副標題</w:t>
          </w:r>
          <w:r w:rsidR="00141450">
            <w:rPr>
              <w:lang w:val="zh-TW"/>
            </w:rPr>
            <w:t>]</w:t>
          </w:r>
        </w:sdtContent>
      </w:sdt>
    </w:p>
    <w:p w:rsidR="00131A60" w:rsidRDefault="008D33F3" w:rsidP="008D33F3">
      <w:r>
        <w:rPr>
          <w:rFonts w:hint="eastAsia"/>
        </w:rPr>
        <w:t>再</w:t>
      </w:r>
      <w:r>
        <w:rPr>
          <w:rFonts w:hint="eastAsia"/>
        </w:rPr>
        <w:t>bin</w:t>
      </w:r>
      <w:r>
        <w:rPr>
          <w:rFonts w:hint="eastAsia"/>
        </w:rPr>
        <w:t>目錄下面執行</w:t>
      </w:r>
    </w:p>
    <w:p w:rsidR="008D33F3" w:rsidRDefault="008D33F3" w:rsidP="008D33F3"/>
    <w:p w:rsidR="008D33F3" w:rsidRPr="008D33F3" w:rsidRDefault="008D33F3" w:rsidP="008D33F3">
      <w:pPr>
        <w:shd w:val="clear" w:color="auto" w:fill="FFFFFF"/>
        <w:spacing w:after="0" w:line="294" w:lineRule="atLeast"/>
        <w:jc w:val="both"/>
        <w:rPr>
          <w:rFonts w:ascii="Cousine" w:eastAsia="新細明體" w:hAnsi="Cousine" w:cs="新細明體" w:hint="eastAsia"/>
          <w:color w:val="333333"/>
          <w:sz w:val="21"/>
          <w:szCs w:val="21"/>
        </w:rPr>
      </w:pPr>
      <w:r w:rsidRPr="008D33F3">
        <w:rPr>
          <w:rFonts w:ascii="Cousine" w:eastAsia="新細明體" w:hAnsi="Cousine" w:cs="新細明體"/>
          <w:color w:val="333333"/>
          <w:sz w:val="21"/>
          <w:szCs w:val="21"/>
        </w:rPr>
        <w:t>To install the service run:</w:t>
      </w:r>
    </w:p>
    <w:p w:rsidR="008D33F3" w:rsidRPr="008D33F3" w:rsidRDefault="008D33F3" w:rsidP="008D33F3">
      <w:pPr>
        <w:shd w:val="clear" w:color="auto" w:fill="FFFFFF"/>
        <w:spacing w:after="0" w:line="294" w:lineRule="atLeast"/>
        <w:jc w:val="both"/>
        <w:rPr>
          <w:rFonts w:ascii="Cousine" w:eastAsia="新細明體" w:hAnsi="Cousine" w:cs="新細明體" w:hint="eastAsia"/>
          <w:color w:val="333333"/>
          <w:sz w:val="21"/>
          <w:szCs w:val="21"/>
        </w:rPr>
      </w:pPr>
    </w:p>
    <w:p w:rsidR="008D33F3" w:rsidRPr="008D33F3" w:rsidRDefault="008D33F3" w:rsidP="008D33F3">
      <w:pPr>
        <w:shd w:val="clear" w:color="auto" w:fill="FFFFFF"/>
        <w:spacing w:after="0" w:line="294" w:lineRule="atLeast"/>
        <w:jc w:val="both"/>
        <w:rPr>
          <w:rFonts w:ascii="Cousine" w:eastAsia="新細明體" w:hAnsi="Cousine" w:cs="新細明體" w:hint="eastAsia"/>
          <w:color w:val="333333"/>
          <w:sz w:val="32"/>
          <w:szCs w:val="32"/>
        </w:rPr>
      </w:pPr>
      <w:r w:rsidRPr="008D33F3">
        <w:rPr>
          <w:rFonts w:ascii="Courier New" w:eastAsia="新細明體" w:hAnsi="Courier New" w:cs="Courier New"/>
          <w:b/>
          <w:bCs/>
          <w:color w:val="FFA500"/>
          <w:sz w:val="32"/>
          <w:szCs w:val="32"/>
          <w:highlight w:val="lightGray"/>
        </w:rPr>
        <w:t>%JBOSS_HOME%</w:t>
      </w:r>
      <w:r w:rsidRPr="008D33F3">
        <w:rPr>
          <w:rFonts w:ascii="Courier New" w:eastAsia="新細明體" w:hAnsi="Courier New" w:cs="Courier New"/>
          <w:color w:val="333333"/>
          <w:sz w:val="32"/>
          <w:szCs w:val="32"/>
          <w:highlight w:val="lightGray"/>
        </w:rPr>
        <w:t>\bin\service.bat install</w:t>
      </w:r>
    </w:p>
    <w:p w:rsidR="008D33F3" w:rsidRDefault="008D33F3" w:rsidP="008D33F3"/>
    <w:p w:rsidR="008D33F3" w:rsidRDefault="008D33F3" w:rsidP="008D33F3">
      <w:r>
        <w:rPr>
          <w:rFonts w:hint="eastAsia"/>
        </w:rPr>
        <w:t>上面全部才不會出</w:t>
      </w:r>
      <w:r>
        <w:rPr>
          <w:rFonts w:hint="eastAsia"/>
        </w:rPr>
        <w:t xml:space="preserve">   </w:t>
      </w:r>
      <w:r w:rsidRPr="008D33F3">
        <w:rPr>
          <w:rFonts w:hint="eastAsia"/>
        </w:rPr>
        <w:t>jboss NET HELPMSG 3534</w:t>
      </w:r>
      <w:r w:rsidRPr="008D33F3">
        <w:rPr>
          <w:rFonts w:hint="eastAsia"/>
        </w:rPr>
        <w:t>。</w:t>
      </w:r>
    </w:p>
    <w:p w:rsidR="008D33F3" w:rsidRDefault="008D33F3" w:rsidP="008D33F3"/>
    <w:p w:rsidR="00BA3965" w:rsidRDefault="00BA3965" w:rsidP="008D33F3"/>
    <w:p w:rsidR="00BA3965" w:rsidRDefault="00BA3965" w:rsidP="008D33F3">
      <w:r>
        <w:rPr>
          <w:rFonts w:hint="eastAsia"/>
          <w:noProof/>
        </w:rPr>
        <w:drawing>
          <wp:inline distT="0" distB="0" distL="0" distR="0">
            <wp:extent cx="5760085" cy="2063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_2016.06.13_10h31m31s_001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65" w:rsidRDefault="00BA3965" w:rsidP="008D33F3">
      <w:pPr>
        <w:rPr>
          <w:rFonts w:hint="eastAsia"/>
        </w:rPr>
      </w:pPr>
      <w:r>
        <w:t>R</w:t>
      </w:r>
      <w:r>
        <w:rPr>
          <w:rFonts w:hint="eastAsia"/>
        </w:rPr>
        <w:t>un.</w:t>
      </w:r>
      <w:r>
        <w:t>bat</w:t>
      </w:r>
      <w:bookmarkStart w:id="0" w:name="_GoBack"/>
      <w:bookmarkEnd w:id="0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3965" w:rsidTr="00BA3965">
        <w:tc>
          <w:tcPr>
            <w:tcW w:w="9061" w:type="dxa"/>
          </w:tcPr>
          <w:p w:rsidR="00BA3965" w:rsidRDefault="00BA3965" w:rsidP="00BA3965">
            <w:r>
              <w:t>if "x%JAVA_OPTS%" == "x" (</w:t>
            </w:r>
          </w:p>
          <w:p w:rsidR="00BA3965" w:rsidRDefault="00BA3965" w:rsidP="00BA3965">
            <w:r>
              <w:t>set "JAVA_OPTS=-Dprogram.name=%PROGNAME% -Djboss.bind.address=0.0.0.0"</w:t>
            </w:r>
          </w:p>
          <w:p w:rsidR="00BA3965" w:rsidRDefault="00BA3965" w:rsidP="00BA3965">
            <w:r>
              <w:t>) else (</w:t>
            </w:r>
          </w:p>
          <w:p w:rsidR="00BA3965" w:rsidRDefault="00BA3965" w:rsidP="00BA3965">
            <w:r>
              <w:t>set "JAVA_OPTS=-Dprogram.name=%PROGNAME% -Djboss.bind.address=0.0.0.0 %JAVA_OPTS%"</w:t>
            </w:r>
          </w:p>
          <w:p w:rsidR="00BA3965" w:rsidRDefault="00BA3965" w:rsidP="00BA3965">
            <w:r>
              <w:t>)</w:t>
            </w:r>
          </w:p>
          <w:p w:rsidR="00BA3965" w:rsidRDefault="00BA3965" w:rsidP="00BA3965">
            <w:r>
              <w:t>set JAVA_OPTS=%JAVA_OPTS% -Xms768m -Xmx1024m -XX:PermSize=128m</w:t>
            </w:r>
          </w:p>
        </w:tc>
      </w:tr>
    </w:tbl>
    <w:p w:rsidR="00BA3965" w:rsidRDefault="00BA3965" w:rsidP="008D33F3"/>
    <w:p w:rsidR="00BA3965" w:rsidRDefault="00BA3965" w:rsidP="008D33F3"/>
    <w:p w:rsidR="00BA3965" w:rsidRDefault="00BA3965" w:rsidP="008D33F3"/>
    <w:p w:rsidR="00BA3965" w:rsidRDefault="00BA3965" w:rsidP="008D33F3"/>
    <w:p w:rsidR="00BA3965" w:rsidRDefault="00BA3965" w:rsidP="008D33F3"/>
    <w:p w:rsidR="00BA3965" w:rsidRDefault="00BA3965" w:rsidP="008D33F3"/>
    <w:p w:rsidR="00BA3965" w:rsidRDefault="00BA3965" w:rsidP="008D33F3"/>
    <w:p w:rsidR="00BA3965" w:rsidRPr="008D33F3" w:rsidRDefault="00BA3965" w:rsidP="008D33F3">
      <w:pPr>
        <w:rPr>
          <w:rFonts w:hint="eastAsia"/>
        </w:rPr>
      </w:pPr>
    </w:p>
    <w:sectPr w:rsidR="00BA3965" w:rsidRPr="008D33F3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37D" w:rsidRDefault="007A437D">
      <w:pPr>
        <w:spacing w:after="0" w:line="240" w:lineRule="auto"/>
      </w:pPr>
      <w:r>
        <w:separator/>
      </w:r>
    </w:p>
  </w:endnote>
  <w:endnote w:type="continuationSeparator" w:id="0">
    <w:p w:rsidR="007A437D" w:rsidRDefault="007A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sin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60" w:rsidRDefault="0014145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31A60" w:rsidRDefault="007A437D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33F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Jboss</w:t>
                              </w:r>
                              <w:r w:rsidR="008D33F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安裝</w:t>
                              </w:r>
                            </w:sdtContent>
                          </w:sdt>
                          <w:r w:rsidR="00141450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4145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zh-TW"/>
                                </w:rPr>
                                <w:t>[</w:t>
                              </w:r>
                              <w:r w:rsidR="0014145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zh-TW"/>
                                </w:rPr>
                                <w:t>挑選日期</w:t>
                              </w:r>
                              <w:r w:rsidR="0014145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xD9AIAADk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131A60" w:rsidRDefault="00141450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D33F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Jboss</w:t>
                        </w:r>
                        <w:r w:rsidR="008D33F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安裝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zh-TW"/>
                          </w:rPr>
                          <w:t>[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zh-TW"/>
                          </w:rPr>
                          <w:t>挑選日期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zh-TW"/>
                          </w:rPr>
                          <w:t>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3C0DE25" id="快取圖案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jnF3nSAgAAwA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31A60" w:rsidRDefault="00141450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A3965" w:rsidRPr="00BA396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" o:allowincell="f" fillcolor="#d34817 [3204]" stroked="f">
              <v:textbox inset="0,0,0,0">
                <w:txbxContent>
                  <w:p w:rsidR="00131A60" w:rsidRDefault="00141450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A3965" w:rsidRPr="00BA3965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A60" w:rsidRDefault="00141450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31A60" w:rsidRDefault="007A437D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33F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Jboss</w:t>
                              </w:r>
                              <w:r w:rsidR="008D33F3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安裝</w:t>
                              </w:r>
                            </w:sdtContent>
                          </w:sdt>
                          <w:r w:rsidR="00141450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4145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zh-TW"/>
                                </w:rPr>
                                <w:t>[</w:t>
                              </w:r>
                              <w:r w:rsidR="0014145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zh-TW"/>
                                </w:rPr>
                                <w:t>挑選日期</w:t>
                              </w:r>
                              <w:r w:rsidR="0014145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" o:allowincell="f" filled="f" stroked="f">
              <v:textbox style="layout-flow:vertical;mso-layout-flow-alt:bottom-to-top" inset=",,8.64pt,10.8pt">
                <w:txbxContent>
                  <w:p w:rsidR="00131A60" w:rsidRDefault="00141450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D33F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Jboss</w:t>
                        </w:r>
                        <w:r w:rsidR="008D33F3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安裝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zh-TW"/>
                          </w:rPr>
                          <w:t>[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zh-TW"/>
                          </w:rPr>
                          <w:t>挑選日期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zh-TW"/>
                          </w:rPr>
                          <w:t>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1533833" id="快取圖案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LaDOJL+AAAA4QEAABMAAAAAAAAAAAAAAAAAAAAAAFtDb250ZW50X1R5cGVzXS54&#10;bWxQSwECLQAUAAYACAAAACEAOP0h/9YAAACUAQAACwAAAAAAAAAAAAAAAAAvAQAAX3JlbHMvLnJl&#10;bHNQSwECLQAUAAYACAAAACEAZj0Yx9ECAADABQAADgAAAAAAAAAAAAAAAAAu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31A60" w:rsidRDefault="00141450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A3965" w:rsidRPr="00BA396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" o:allowincell="f" fillcolor="#d34817 [3204]" stroked="f">
              <v:textbox inset="0,0,0,0">
                <w:txbxContent>
                  <w:p w:rsidR="00131A60" w:rsidRDefault="00141450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A3965" w:rsidRPr="00BA3965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131A60" w:rsidRDefault="00131A60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37D" w:rsidRDefault="007A437D">
      <w:pPr>
        <w:spacing w:after="0" w:line="240" w:lineRule="auto"/>
      </w:pPr>
      <w:r>
        <w:separator/>
      </w:r>
    </w:p>
  </w:footnote>
  <w:footnote w:type="continuationSeparator" w:id="0">
    <w:p w:rsidR="007A437D" w:rsidRDefault="007A4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F3"/>
    <w:rsid w:val="00131A60"/>
    <w:rsid w:val="00141450"/>
    <w:rsid w:val="006037BB"/>
    <w:rsid w:val="007A437D"/>
    <w:rsid w:val="008D33F3"/>
    <w:rsid w:val="00BA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04CD3-C60C-414D-85A4-0D262EB4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標題 2 字元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標題 3 字元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區塊引述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標題 4 字元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標題 5 字元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引文 字元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AppData\Roaming\Microsoft\Templates\&#22577;&#21578;%20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F022EF7342449887736D2935CDD69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4A00D9-97CB-47F5-86E2-998FC765AA8D}"/>
      </w:docPartPr>
      <w:docPartBody>
        <w:p w:rsidR="00B82050" w:rsidRDefault="00925C5F">
          <w:pPr>
            <w:pStyle w:val="A5F022EF7342449887736D2935CDD69E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1ED8E7A3F09E48CDBE58E9FA009D5E8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5FA8B4-25AE-481A-B64E-CD632A6AE069}"/>
      </w:docPartPr>
      <w:docPartBody>
        <w:p w:rsidR="00B82050" w:rsidRDefault="00925C5F">
          <w:pPr>
            <w:pStyle w:val="1ED8E7A3F09E48CDBE58E9FA009D5E86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鍵入文件副標題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505B5694A2F54FC1BE67676F1FDCF4F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188710-84E7-4ADC-BD31-C8F5C05E1C54}"/>
      </w:docPartPr>
      <w:docPartBody>
        <w:p w:rsidR="00B82050" w:rsidRDefault="00925C5F">
          <w:pPr>
            <w:pStyle w:val="505B5694A2F54FC1BE67676F1FDCF4F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]</w:t>
          </w:r>
        </w:p>
      </w:docPartBody>
    </w:docPart>
    <w:docPart>
      <w:docPartPr>
        <w:name w:val="9EF92392482A43BEAA7652A0D8A4F78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8021A3-1E9D-4AD0-8C1A-11B7A0B40685}"/>
      </w:docPartPr>
      <w:docPartBody>
        <w:p w:rsidR="00B82050" w:rsidRDefault="00925C5F">
          <w:pPr>
            <w:pStyle w:val="9EF92392482A43BEAA7652A0D8A4F784"/>
          </w:pPr>
          <w:r>
            <w:rPr>
              <w:sz w:val="36"/>
              <w:szCs w:val="36"/>
              <w:lang w:val="zh-TW"/>
            </w:rPr>
            <w:t>[</w:t>
          </w:r>
          <w:r>
            <w:rPr>
              <w:sz w:val="36"/>
              <w:szCs w:val="36"/>
              <w:lang w:val="zh-TW"/>
            </w:rPr>
            <w:t>鍵入文件副標題</w:t>
          </w:r>
          <w:r>
            <w:rPr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sin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5F"/>
    <w:rsid w:val="002731B4"/>
    <w:rsid w:val="00925C5F"/>
    <w:rsid w:val="00B8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F022EF7342449887736D2935CDD69E">
    <w:name w:val="A5F022EF7342449887736D2935CDD69E"/>
    <w:pPr>
      <w:widowControl w:val="0"/>
    </w:pPr>
  </w:style>
  <w:style w:type="paragraph" w:customStyle="1" w:styleId="1ED8E7A3F09E48CDBE58E9FA009D5E86">
    <w:name w:val="1ED8E7A3F09E48CDBE58E9FA009D5E86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05B5694A2F54FC1BE67676F1FDCF4F8">
    <w:name w:val="505B5694A2F54FC1BE67676F1FDCF4F8"/>
    <w:pPr>
      <w:widowControl w:val="0"/>
    </w:pPr>
  </w:style>
  <w:style w:type="paragraph" w:customStyle="1" w:styleId="9EF92392482A43BEAA7652A0D8A4F784">
    <w:name w:val="9EF92392482A43BEAA7652A0D8A4F78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CD83272-1AE2-47DD-AF5A-E921B57E7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D9B56-F9A0-4476-95A6-1FEAD85F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(公正主題).dotx</Template>
  <TotalTime>4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Jboss安裝</dc:title>
  <dc:subject/>
  <dc:creator>tommy</dc:creator>
  <cp:keywords/>
  <dc:description/>
  <cp:lastModifiedBy>林炫羽yu_dady</cp:lastModifiedBy>
  <cp:revision>2</cp:revision>
  <dcterms:created xsi:type="dcterms:W3CDTF">2016-06-08T08:37:00Z</dcterms:created>
  <dcterms:modified xsi:type="dcterms:W3CDTF">2016-06-13T02:37:00Z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